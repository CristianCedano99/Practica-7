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C139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395" w:rsidRDefault="00FC139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C1395" w:rsidRDefault="0087623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395" w:rsidRDefault="00FC139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C1395" w:rsidRDefault="00FC139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C1395" w:rsidRDefault="0087623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C1395" w:rsidRDefault="00FC139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C139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395" w:rsidRDefault="00FC139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C1395" w:rsidRDefault="008762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C1395" w:rsidRDefault="00FC139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1395" w:rsidRDefault="00FC139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C1395" w:rsidRDefault="008762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C1395" w:rsidRDefault="00FC1395">
      <w:pPr>
        <w:pStyle w:val="Standard"/>
      </w:pPr>
    </w:p>
    <w:p w:rsidR="00FC1395" w:rsidRDefault="00FC1395">
      <w:pPr>
        <w:pStyle w:val="Standard"/>
      </w:pPr>
    </w:p>
    <w:p w:rsidR="00FC1395" w:rsidRDefault="0087623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C1395" w:rsidRDefault="0087623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C1395" w:rsidRDefault="0087623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A1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C139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833955">
            <w:pPr>
              <w:pStyle w:val="TableContents"/>
              <w:ind w:left="629"/>
            </w:pPr>
            <w:r>
              <w:t>Ing Claudia Rodriguez Espino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833955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833955">
            <w:pPr>
              <w:pStyle w:val="TableContents"/>
              <w:ind w:left="629"/>
            </w:pPr>
            <w:r>
              <w:t>1102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TableContents"/>
              <w:ind w:left="629"/>
            </w:pP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2F58AB">
            <w:pPr>
              <w:pStyle w:val="TableContents"/>
              <w:ind w:left="629"/>
            </w:pPr>
            <w:r>
              <w:t>Cristian Cedano Mora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TableContents"/>
              <w:ind w:left="629"/>
            </w:pP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2F58AB">
            <w:pPr>
              <w:pStyle w:val="TableContents"/>
              <w:ind w:left="629"/>
            </w:pPr>
            <w:r>
              <w:t>Primer Semestre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2F58AB">
            <w:pPr>
              <w:pStyle w:val="TableContents"/>
              <w:ind w:left="629"/>
            </w:pPr>
            <w:r>
              <w:t>8-octubre-2017</w:t>
            </w: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1395" w:rsidRDefault="0087623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TableContents"/>
              <w:ind w:left="629"/>
            </w:pPr>
          </w:p>
        </w:tc>
      </w:tr>
      <w:tr w:rsidR="00FC139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1395" w:rsidRDefault="00FC1395">
            <w:pPr>
              <w:pStyle w:val="TableContents"/>
              <w:ind w:left="629"/>
            </w:pPr>
          </w:p>
        </w:tc>
      </w:tr>
    </w:tbl>
    <w:p w:rsidR="00FC1395" w:rsidRDefault="00FC1395">
      <w:pPr>
        <w:pStyle w:val="Standard"/>
      </w:pPr>
    </w:p>
    <w:p w:rsidR="00FC1395" w:rsidRDefault="00FC1395">
      <w:pPr>
        <w:pStyle w:val="Standard"/>
      </w:pPr>
    </w:p>
    <w:p w:rsidR="002F58AB" w:rsidRDefault="0087623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F58AB" w:rsidRDefault="002F58AB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FC1395" w:rsidRPr="001A3CBC" w:rsidRDefault="002F58AB" w:rsidP="002F58AB">
      <w:pPr>
        <w:pStyle w:val="Standard"/>
        <w:numPr>
          <w:ilvl w:val="0"/>
          <w:numId w:val="1"/>
        </w:numPr>
        <w:rPr>
          <w:rFonts w:ascii="Arial" w:hAnsi="Arial" w:cs="Arial"/>
          <w:b/>
          <w:color w:val="000000"/>
          <w:sz w:val="26"/>
          <w:szCs w:val="26"/>
        </w:rPr>
      </w:pPr>
      <w:r w:rsidRPr="001A3CBC">
        <w:rPr>
          <w:rFonts w:ascii="Arial" w:hAnsi="Arial" w:cs="Arial"/>
          <w:b/>
          <w:color w:val="000000"/>
          <w:sz w:val="26"/>
          <w:szCs w:val="26"/>
        </w:rPr>
        <w:lastRenderedPageBreak/>
        <w:t>Suma de 2 numeros</w:t>
      </w:r>
    </w:p>
    <w:p w:rsidR="002F58AB" w:rsidRPr="001A3CBC" w:rsidRDefault="002F58AB">
      <w:pPr>
        <w:pStyle w:val="Standard"/>
        <w:rPr>
          <w:rFonts w:ascii="Arial" w:hAnsi="Arial" w:cs="Arial"/>
          <w:color w:val="000000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>#include&lt;Stdio.h&gt;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>#include&lt;Stdlib.h&gt;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>int main()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>{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  <w:t>float a, b, c;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  <w:t>printf("Ingresa el primer valor:\n");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</w:r>
      <w:r w:rsidRPr="001A3CBC">
        <w:rPr>
          <w:rFonts w:ascii="Arial" w:hAnsi="Arial" w:cs="Arial"/>
          <w:color w:val="000000"/>
          <w:sz w:val="26"/>
          <w:szCs w:val="26"/>
        </w:rPr>
        <w:tab/>
        <w:t>scanf("%f",&amp;a);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  <w:t>printf("Ingresa el segundo valor:\n");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</w:r>
      <w:r w:rsidRPr="001A3CBC">
        <w:rPr>
          <w:rFonts w:ascii="Arial" w:hAnsi="Arial" w:cs="Arial"/>
          <w:color w:val="000000"/>
          <w:sz w:val="26"/>
          <w:szCs w:val="26"/>
        </w:rPr>
        <w:tab/>
        <w:t>scanf("%f",&amp;b);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</w:r>
      <w:r w:rsidRPr="001A3CBC">
        <w:rPr>
          <w:rFonts w:ascii="Arial" w:hAnsi="Arial" w:cs="Arial"/>
          <w:color w:val="000000"/>
          <w:sz w:val="26"/>
          <w:szCs w:val="26"/>
        </w:rPr>
        <w:tab/>
        <w:t>c = a+b;</w:t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ab/>
        <w:t>printf("\nEl resultado de la suma es: %.2f",c);</w:t>
      </w:r>
      <w:r w:rsidRPr="001A3CBC">
        <w:rPr>
          <w:rFonts w:ascii="Arial" w:hAnsi="Arial" w:cs="Arial"/>
          <w:color w:val="000000"/>
          <w:sz w:val="26"/>
          <w:szCs w:val="26"/>
        </w:rPr>
        <w:tab/>
      </w:r>
      <w:r w:rsidRPr="001A3CBC">
        <w:rPr>
          <w:rFonts w:ascii="Arial" w:hAnsi="Arial" w:cs="Arial"/>
          <w:color w:val="000000"/>
          <w:sz w:val="26"/>
          <w:szCs w:val="26"/>
        </w:rPr>
        <w:tab/>
      </w:r>
    </w:p>
    <w:p w:rsidR="002F58AB" w:rsidRPr="001A3CBC" w:rsidRDefault="002F58AB" w:rsidP="002F58AB">
      <w:pPr>
        <w:pStyle w:val="Standard"/>
        <w:rPr>
          <w:rFonts w:ascii="Arial" w:hAnsi="Arial" w:cs="Arial"/>
          <w:color w:val="000000"/>
          <w:sz w:val="26"/>
          <w:szCs w:val="26"/>
        </w:rPr>
      </w:pPr>
      <w:r w:rsidRPr="001A3CBC">
        <w:rPr>
          <w:rFonts w:ascii="Arial" w:hAnsi="Arial" w:cs="Arial"/>
          <w:color w:val="000000"/>
          <w:sz w:val="26"/>
          <w:szCs w:val="26"/>
        </w:rPr>
        <w:t>}</w:t>
      </w:r>
    </w:p>
    <w:p w:rsidR="00FC1395" w:rsidRPr="001A3CBC" w:rsidRDefault="00FC1395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Ejecutable:</w:t>
      </w:r>
    </w:p>
    <w:p w:rsidR="002F58AB" w:rsidRPr="001A3CBC" w:rsidRDefault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noProof/>
          <w:sz w:val="26"/>
          <w:szCs w:val="26"/>
          <w:lang w:val="es-MX" w:eastAsia="es-MX" w:bidi="ar-SA"/>
        </w:rPr>
        <w:drawing>
          <wp:inline distT="0" distB="0" distL="0" distR="0" wp14:anchorId="6CF3256A" wp14:editId="7EDF7E75">
            <wp:extent cx="6623685" cy="3446780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AB" w:rsidRPr="001A3CBC" w:rsidRDefault="002F58AB">
      <w:pPr>
        <w:suppressAutoHyphens w:val="0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br w:type="page"/>
      </w:r>
    </w:p>
    <w:p w:rsidR="002F58AB" w:rsidRPr="001A3CBC" w:rsidRDefault="002F58AB" w:rsidP="002F58AB">
      <w:pPr>
        <w:pStyle w:val="Standard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1A3CBC">
        <w:rPr>
          <w:rFonts w:ascii="Arial" w:hAnsi="Arial" w:cs="Arial"/>
          <w:b/>
          <w:sz w:val="26"/>
          <w:szCs w:val="26"/>
        </w:rPr>
        <w:lastRenderedPageBreak/>
        <w:t>Promedio de 3 numeros</w:t>
      </w:r>
    </w:p>
    <w:p w:rsidR="002F58AB" w:rsidRPr="001A3CBC" w:rsidRDefault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#include&lt;Stdio.h&gt;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#include&lt;Stdlib.h&gt;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int main()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{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  <w:t>float a, b, c, d;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  <w:t>printf("Ingresa el primer valor:\n");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</w:r>
      <w:r w:rsidRPr="001A3CBC">
        <w:rPr>
          <w:rFonts w:ascii="Arial" w:hAnsi="Arial" w:cs="Arial"/>
          <w:sz w:val="26"/>
          <w:szCs w:val="26"/>
        </w:rPr>
        <w:tab/>
        <w:t>scanf("%f",&amp;a);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  <w:t>printf("Ingresa el segundo valor:\n");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</w:r>
      <w:r w:rsidRPr="001A3CBC">
        <w:rPr>
          <w:rFonts w:ascii="Arial" w:hAnsi="Arial" w:cs="Arial"/>
          <w:sz w:val="26"/>
          <w:szCs w:val="26"/>
        </w:rPr>
        <w:tab/>
        <w:t>scanf("%f",&amp;b);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  <w:t>printf("Ingresa el tercer valor:\n");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</w:r>
      <w:r w:rsidRPr="001A3CBC">
        <w:rPr>
          <w:rFonts w:ascii="Arial" w:hAnsi="Arial" w:cs="Arial"/>
          <w:sz w:val="26"/>
          <w:szCs w:val="26"/>
        </w:rPr>
        <w:tab/>
        <w:t>scanf("%f",&amp;c);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</w:r>
      <w:r w:rsidRPr="001A3CBC">
        <w:rPr>
          <w:rFonts w:ascii="Arial" w:hAnsi="Arial" w:cs="Arial"/>
          <w:sz w:val="26"/>
          <w:szCs w:val="26"/>
        </w:rPr>
        <w:tab/>
        <w:t>d = ((a+b+c)/3);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ab/>
        <w:t>printf("\nEl resultado de la suma es: %.2f",d);</w:t>
      </w:r>
      <w:r w:rsidRPr="001A3CBC">
        <w:rPr>
          <w:rFonts w:ascii="Arial" w:hAnsi="Arial" w:cs="Arial"/>
          <w:sz w:val="26"/>
          <w:szCs w:val="26"/>
        </w:rPr>
        <w:tab/>
      </w:r>
      <w:r w:rsidRPr="001A3CBC">
        <w:rPr>
          <w:rFonts w:ascii="Arial" w:hAnsi="Arial" w:cs="Arial"/>
          <w:sz w:val="26"/>
          <w:szCs w:val="26"/>
        </w:rPr>
        <w:tab/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}</w:t>
      </w: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</w:p>
    <w:p w:rsidR="002F58AB" w:rsidRPr="001A3CBC" w:rsidRDefault="002F58AB" w:rsidP="002F58AB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Ejecutable:</w:t>
      </w:r>
    </w:p>
    <w:p w:rsidR="001A3CBC" w:rsidRDefault="001A3CBC" w:rsidP="002F58AB">
      <w:pPr>
        <w:pStyle w:val="Standard"/>
      </w:pPr>
    </w:p>
    <w:p w:rsidR="001A3CBC" w:rsidRDefault="001A3CBC" w:rsidP="002F58AB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01A3D5A4" wp14:editId="7E4A0125">
            <wp:extent cx="6623685" cy="3409315"/>
            <wp:effectExtent l="0" t="0" r="571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C" w:rsidRDefault="001A3CBC">
      <w:pPr>
        <w:suppressAutoHyphens w:val="0"/>
      </w:pPr>
      <w:r>
        <w:br w:type="page"/>
      </w:r>
    </w:p>
    <w:p w:rsidR="002F58AB" w:rsidRPr="001A3CBC" w:rsidRDefault="001A3CBC" w:rsidP="001A3CBC">
      <w:pPr>
        <w:pStyle w:val="Standard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1A3CBC">
        <w:rPr>
          <w:rFonts w:ascii="Arial" w:hAnsi="Arial" w:cs="Arial"/>
          <w:b/>
          <w:sz w:val="26"/>
          <w:szCs w:val="26"/>
        </w:rPr>
        <w:lastRenderedPageBreak/>
        <w:t>Area del circulo</w:t>
      </w:r>
    </w:p>
    <w:p w:rsidR="001A3CBC" w:rsidRPr="001A3CBC" w:rsidRDefault="001A3CBC" w:rsidP="002F58AB">
      <w:pPr>
        <w:pStyle w:val="Standard"/>
        <w:rPr>
          <w:rFonts w:ascii="Arial" w:hAnsi="Arial" w:cs="Arial"/>
          <w:sz w:val="26"/>
          <w:szCs w:val="26"/>
        </w:rPr>
      </w:pP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#include&lt;stdio.h&gt;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#define PI 3.141592654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int main()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{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float a,r;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printf("Dame el radio del circulo\n");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scanf("%f",&amp;r);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while(r&lt;=0)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{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   printf("el radio debe ser positivo\n");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   scanf("%f",&amp;r);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}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a=PI*r*r;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printf("\n</w:t>
      </w:r>
      <w:r w:rsidRPr="001A3CBC">
        <w:rPr>
          <w:rFonts w:ascii="Arial" w:hAnsi="Arial" w:cs="Arial"/>
          <w:sz w:val="26"/>
          <w:szCs w:val="26"/>
        </w:rPr>
        <w:t xml:space="preserve"> </w:t>
      </w:r>
      <w:r w:rsidRPr="001A3CBC">
        <w:rPr>
          <w:rFonts w:ascii="Arial" w:hAnsi="Arial" w:cs="Arial"/>
          <w:sz w:val="26"/>
          <w:szCs w:val="26"/>
        </w:rPr>
        <w:t>el area es: %f cm^2",a);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getchar();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getchar();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 xml:space="preserve">    return 0;</w:t>
      </w:r>
    </w:p>
    <w:p w:rsid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 w:rsidRPr="001A3CBC">
        <w:rPr>
          <w:rFonts w:ascii="Arial" w:hAnsi="Arial" w:cs="Arial"/>
          <w:sz w:val="26"/>
          <w:szCs w:val="26"/>
        </w:rPr>
        <w:t>}</w:t>
      </w:r>
    </w:p>
    <w:p w:rsid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</w:p>
    <w:p w:rsid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Ejecutable:</w:t>
      </w:r>
    </w:p>
    <w:p w:rsid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>
        <w:rPr>
          <w:noProof/>
          <w:lang w:val="es-MX" w:eastAsia="es-MX" w:bidi="ar-SA"/>
        </w:rPr>
        <w:drawing>
          <wp:inline distT="0" distB="0" distL="0" distR="0" wp14:anchorId="73E8A30B" wp14:editId="3ACBE7C8">
            <wp:extent cx="6623685" cy="3446780"/>
            <wp:effectExtent l="0" t="0" r="571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C" w:rsidRDefault="001A3CBC">
      <w:pPr>
        <w:suppressAutoHyphens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Conclusion: </w:t>
      </w:r>
    </w:p>
    <w:p w:rsidR="001A3CBC" w:rsidRPr="001A3CBC" w:rsidRDefault="001A3CBC" w:rsidP="001A3CBC">
      <w:pPr>
        <w:pStyle w:val="Standard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 momento de programar en c es mucho mas facil programar junto con las condiciones ya que estableces un caso distinto para cada situacion posible que llegue a pasar y a mi paracer hace mas efectivo al programa. A la vez que uno puede definer entre un valor variable y un valor estatico el cual se usara para el desarrollo del programa para poder satisfacer el objetivo del mismo.</w:t>
      </w:r>
      <w:bookmarkStart w:id="0" w:name="_GoBack"/>
      <w:bookmarkEnd w:id="0"/>
    </w:p>
    <w:sectPr w:rsidR="001A3CBC" w:rsidRPr="001A3CB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23D" w:rsidRDefault="0087623D">
      <w:r>
        <w:separator/>
      </w:r>
    </w:p>
  </w:endnote>
  <w:endnote w:type="continuationSeparator" w:id="0">
    <w:p w:rsidR="0087623D" w:rsidRDefault="0087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23D" w:rsidRDefault="0087623D">
      <w:r>
        <w:rPr>
          <w:color w:val="000000"/>
        </w:rPr>
        <w:separator/>
      </w:r>
    </w:p>
  </w:footnote>
  <w:footnote w:type="continuationSeparator" w:id="0">
    <w:p w:rsidR="0087623D" w:rsidRDefault="0087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5300"/>
    <w:multiLevelType w:val="hybridMultilevel"/>
    <w:tmpl w:val="298C4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C1395"/>
    <w:rsid w:val="001A3CBC"/>
    <w:rsid w:val="002F58AB"/>
    <w:rsid w:val="004A1F5F"/>
    <w:rsid w:val="00732248"/>
    <w:rsid w:val="00833955"/>
    <w:rsid w:val="0087623D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E7DD7-6A60-4F01-8520-8CBD9EA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Cristian Cedano</cp:lastModifiedBy>
  <cp:revision>3</cp:revision>
  <dcterms:created xsi:type="dcterms:W3CDTF">2017-10-08T21:44:00Z</dcterms:created>
  <dcterms:modified xsi:type="dcterms:W3CDTF">2017-10-08T22:00:00Z</dcterms:modified>
</cp:coreProperties>
</file>